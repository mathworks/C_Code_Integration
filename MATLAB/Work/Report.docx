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displacedByCustomXml="next" w:id="0" w:name="_GoBack"/>
    <w:bookmarkEnd w:displacedByCustomXml="next" w:id="0"/>
    <w:p w:rsidP="006265E7" w:rsidR="000347EA" w:rsidRDefault="000347EA" w:rsidRPr="006265E7">
      <w:pPr>
        <w:spacing w:after="0" w:before="2600" w:line="240" w:lineRule="auto"/>
        <w:contextualSpacing/>
        <w:rPr>
          <w:sz w:val="2"/>
          <w:szCs w:val="2"/>
        </w:rPr>
      </w:pPr>
      <w:r>
        <w:rPr>
          <w:sz w:val="2"/>
          <w:szCs w:val="2"/>
        </w:rPr>
        <w:t>\</w:t>
      </w:r>
    </w:p>
    <w:p w:rsidP="004320E9" w:rsidR="00FC07B7" w:rsidRDefault="008065EF" w:rsidRPr="004320E9">
      <w:pPr>
        <w:pStyle w:val="ReportTitle"/>
      </w:pPr>
      <w:r>
        <w:t>MATLAB® Test Report</w:t>
      </w:r>
    </w:p>
    <w:p w:rsidP="00F85CCF" w:rsidR="00FC07B7" w:rsidRDefault="00FC07B7">
      <w:pPr>
        <w:spacing w:after="0" w:line="240" w:lineRule="auto"/>
        <w:contextualSpacing/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2E219F" w:rsidR="00FC07B7" w:rsidRDefault="008065EF" w:rsidRPr="002E219F">
            <w:pPr>
              <w:pStyle w:val="BoldRight18"/>
            </w:pPr>
            <w:r>
              <w:t>Timestamp:</w:t>
            </w:r>
            <w:r w:rsidR="00FC07B7">
              <w:t xml:space="preserve"> </w:t>
            </w:r>
          </w:p>
        </w:tc>
        <w:tc>
          <w:tcPr>
            <w:tcW w:type="pct" w:w="2750"/>
          </w:tcPr>
          <w:p w:rsidP="000A7B14" w:rsidR="00FC07B7" w:rsidRDefault="008065EF" w:rsidRPr="002E219F">
            <w:pPr>
              <w:pStyle w:val="Left18"/>
            </w:pPr>
            <w:r>
              <w:t>12-Apr-2023 17:51:24</w:t>
            </w:r>
          </w:p>
        </w:tc>
      </w:tr>
      <w:tr w:rsidR="00FC07B7" w:rsidRPr="00193EF9" w:rsidTr="0041084B">
        <w:tc>
          <w:tcPr>
            <w:tcW w:type="pct" w:w="2250"/>
          </w:tcPr>
          <w:p w:rsidP="002E219F" w:rsidR="00FC07B7" w:rsidRDefault="008065EF" w:rsidRPr="002E219F">
            <w:pPr>
              <w:pStyle w:val="BoldRight18"/>
            </w:pPr>
            <w:r>
              <w:t>Host:</w:t>
            </w:r>
          </w:p>
        </w:tc>
        <w:tc>
          <w:tcPr>
            <w:tcW w:type="pct" w:w="2750"/>
          </w:tcPr>
          <w:p w:rsidP="002E219F" w:rsidR="00FC07B7" w:rsidRDefault="008065EF" w:rsidRPr="002E219F">
            <w:pPr>
              <w:pStyle w:val="Left18"/>
            </w:pPr>
            <w:r>
              <w:t>SEBDEERAZER</w:t>
            </w:r>
          </w:p>
        </w:tc>
      </w:tr>
      <w:tr w:rsidR="00FC07B7" w:rsidRPr="00193EF9" w:rsidTr="0041084B">
        <w:tc>
          <w:tcPr>
            <w:tcW w:type="pct" w:w="2250"/>
          </w:tcPr>
          <w:p w:rsidP="00D51B9E" w:rsidR="00FC07B7" w:rsidRDefault="008065EF" w:rsidRPr="00D51B9E">
            <w:pPr>
              <w:pStyle w:val="BoldRight18"/>
            </w:pPr>
            <w:r>
              <w:t>Platform:</w:t>
            </w:r>
          </w:p>
        </w:tc>
        <w:tc>
          <w:tcPr>
            <w:tcW w:type="pct" w:w="2750"/>
          </w:tcPr>
          <w:p w:rsidP="00D51B9E" w:rsidR="00FC07B7" w:rsidRDefault="008065EF" w:rsidRPr="00D51B9E">
            <w:pPr>
              <w:pStyle w:val="Left18"/>
            </w:pPr>
            <w:r>
              <w:t>win64</w:t>
            </w:r>
          </w:p>
        </w:tc>
      </w:tr>
      <w:tr w:rsidR="00FC07B7" w:rsidRPr="00193EF9" w:rsidTr="0041084B">
        <w:tc>
          <w:tcPr>
            <w:tcW w:type="pct" w:w="2250"/>
          </w:tcPr>
          <w:p w:rsidP="00B425EB" w:rsidR="00FC07B7" w:rsidRDefault="008065EF" w:rsidRPr="00D51B9E">
            <w:pPr>
              <w:pStyle w:val="BoldRight18"/>
            </w:pPr>
            <w:r>
              <w:t>MATLAB Version: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9.14.0.2239454 (R2023a) Update 1</w:t>
            </w:r>
            <w:r w:rsidR="00FC07B7">
              <w:t xml:space="preserve"> </w:t>
            </w:r>
          </w:p>
        </w:tc>
      </w:tr>
    </w:tbl>
    <w:p w:rsidP="00F85CCF" w:rsidR="00FC07B7" w:rsidRDefault="00FC07B7" w:rsidRPr="00193EF9">
      <w:pPr>
        <w:spacing w:after="0" w:line="240" w:lineRule="auto"/>
        <w:contextualSpacing/>
        <w:rPr>
          <w:sz w:val="36"/>
          <w:szCs w:val="36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Number of Tests: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8</w:t>
            </w:r>
          </w:p>
        </w:tc>
      </w:tr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Testing Time: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226.7987 seconds</w:t>
            </w:r>
          </w:p>
        </w:tc>
      </w:tr>
    </w:tbl>
    <w:p w:rsidP="00F85CCF" w:rsidR="00FC07B7" w:rsidRDefault="00FC07B7" w:rsidRPr="00193EF9">
      <w:pPr>
        <w:spacing w:after="0" w:line="240" w:lineRule="auto"/>
        <w:contextualSpacing/>
        <w:rPr>
          <w:sz w:val="36"/>
          <w:szCs w:val="36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855"/>
        <w:gridCol w:w="5934"/>
      </w:tblGrid>
      <w:tr w:rsidR="00FC07B7" w:rsidRPr="00193EF9" w:rsidTr="0041084B">
        <w:tc>
          <w:tcPr>
            <w:tcW w:type="pct" w:w="2250"/>
          </w:tcPr>
          <w:p w:rsidP="00B425EB" w:rsidR="00FC07B7" w:rsidRDefault="008065EF" w:rsidRPr="00B425EB">
            <w:pPr>
              <w:pStyle w:val="BoldRight18"/>
            </w:pPr>
            <w:r>
              <w:t>Overall Result:</w:t>
            </w:r>
          </w:p>
        </w:tc>
        <w:tc>
          <w:tcPr>
            <w:tcW w:type="pct" w:w="2750"/>
          </w:tcPr>
          <w:p w:rsidP="00B425EB" w:rsidR="00FC07B7" w:rsidRDefault="008065EF" w:rsidRPr="00B425EB">
            <w:pPr>
              <w:pStyle w:val="Left18"/>
            </w:pPr>
            <w:r>
              <w:t>PASSED</w:t>
            </w:r>
          </w:p>
        </w:tc>
      </w:tr>
    </w:tbl>
    <w:p w:rsidP="000E0123" w:rsidR="006112F3" w:rsidRDefault="006112F3" w:rsidRPr="000E0123">
      <w:pPr>
        <w:pStyle w:val="Centered"/>
        <w:rPr>
          <w:sz w:val="6"/>
          <w:szCs w:val="6"/>
        </w:rPr>
      </w:pPr>
    </w:p>
    <w:p w:rsidP="000A0BAA" w:rsidR="006112F3" w:rsidRDefault="008065EF" w:rsidRPr="000A0BAA">
      <w:pPr>
        <w:pStyle w:val="Centered"/>
      </w:pPr>
      <w:drawing>
        <wp:inline distB="0" distL="0" distR="0" distT="0">
          <wp:extent cx="5486400" cy="2743200"/>
          <wp:effectExtent b="0" l="0" r="0" t="0"/>
          <wp:docPr id="1" name="tp54db2945_f3b9_450d_a117_86d719383440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54db2945_f3b9_450d_a117_86d719383440.png"/>
                  <pic:cNvPicPr preferRelativeResize="0"/>
                </pic:nvPicPr>
                <pic:blipFill>
                  <a:blip r:embed="Image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7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P="00557B1E" w:rsidR="006112F3" w:rsidRDefault="006112F3" w:rsidRPr="00557B1E">
      <w:pPr>
        <w:spacing w:after="0" w:line="240" w:lineRule="auto"/>
        <w:contextualSpacing/>
        <w:jc w:val="center"/>
        <w:rPr>
          <w:sz w:val="6"/>
          <w:szCs w:val="6"/>
        </w:rPr>
      </w:pPr>
    </w:p>
    <w:p w:rsidR="00FC07B7" w:rsidRDefault="00FC07B7" w:rsidRPr="000A7B14">
      <w:pPr>
        <w:rPr>
          <w:sz w:val="2"/>
          <w:szCs w:val="2"/>
        </w:rPr>
      </w:pPr>
      <w:r>
        <w:br w:type="page"/>
      </w:r>
    </w:p>
    <w:p w:rsidP="006265E7" w:rsidR="00FC07B7" w:rsidRDefault="00FC07B7" w:rsidRPr="000A7B14">
      <w:pPr>
        <w:spacing w:after="0" w:line="240" w:lineRule="auto"/>
        <w:contextualSpacing/>
        <w:rPr>
          <w:sz w:val="2"/>
          <w:szCs w:val="2"/>
        </w:rPr>
      </w:pPr>
    </w:p>
    <w:p w:rsidP="00A356EA" w:rsidR="00FC562E" w:rsidRDefault="008065EF" w:rsidRPr="00A356EA">
      <w:pPr>
        <w:pStyle w:val="ReportHeading1"/>
        <w:rPr>
          <w:rStyle w:val="ReportHeading1Char"/>
        </w:rPr>
      </w:pPr>
      <w:r>
        <w:t xml:space="preserve">Overview</w:t>
      </w:r>
    </w:p>
    <w:p w:rsidP="0051700D" w:rsidR="009C2780" w:rsidRDefault="008065EF" w:rsidRPr="0051700D">
      <w:pPr>
        <w:pStyle w:val="BaseFolderLink"/>
      </w:pPr>
      <w:hyperlink w:anchor="Link1">
        <w:r>
          <w:t>D:\GitHub\C_Code_Integration\MATLAB\Components\UnitTesting\</w:t>
        </w:r>
      </w:hyperlink>
    </w:p>
    <w:p w:rsidP="00BB25C5" w:rsidR="00B60A1E" w:rsidRDefault="00B60A1E" w:rsidRPr="007B2690">
      <w:pPr>
        <w:keepNext/>
        <w:spacing w:after="0" w:line="240" w:lineRule="auto"/>
        <w:contextualSpacing/>
        <w:rPr>
          <w:sz w:val="6"/>
          <w:szCs w:val="6"/>
        </w:rPr>
      </w:pPr>
    </w:p>
    <w:tbl>
      <w:tblPr>
        <w:tblW w:type="pct" w:w="5000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8620"/>
        <w:gridCol w:w="1925"/>
      </w:tblGrid>
      <w:tr w:rsidR="00B60A1E" w:rsidTr="00E6475C">
        <w:tc>
          <w:tcPr>
            <w:tcW w:type="pct" w:w="103"/>
            <w:tcBorders>
              <w:right w:color="E7E6E6" w:space="0" w:sz="4" w:themeColor="background2" w:val="single"/>
            </w:tcBorders>
          </w:tcPr>
          <w:p w:rsidP="00F93C5E" w:rsidR="00B60A1E" w:rsidRDefault="00B60A1E">
            <w:pPr>
              <w:spacing w:after="0" w:line="240" w:lineRule="auto"/>
              <w:contextualSpacing/>
            </w:pPr>
          </w:p>
        </w:tc>
        <w:tc>
          <w:tcPr>
            <w:tcW w:type="pct" w:w="3999"/>
            <w:tcBorders>
              <w:top w:color="E7E6E6" w:space="0" w:sz="4" w:themeColor="background2" w:val="single"/>
              <w:left w:color="E7E6E6" w:space="0" w:sz="4" w:themeColor="background2" w:val="single"/>
            </w:tcBorders>
          </w:tcPr>
          <w:p w:rsidP="00DF3969" w:rsidR="00B60A1E" w:rsidRDefault="008065EF" w:rsidRPr="00DF3969">
            <w:pPr>
              <w:pStyle w:val="TestParentDetailsLinkFont"/>
            </w:pPr>
            <w:bookmarkStart w:id="r0" w:name="Link2"/>
            <w:bookmarkEnd w:id="r0"/>
            <w:hyperlink w:anchor="Link3">
              <w:r>
                <w:t>TestApp</w:t>
              </w:r>
            </w:hyperlink>
          </w:p>
        </w:tc>
        <w:tc>
          <w:tcPr>
            <w:tcW w:type="pct" w:w="899"/>
            <w:tcBorders>
              <w:top w:color="E7E6E6" w:space="0" w:sz="4" w:themeColor="background2" w:val="single"/>
              <w:right w:color="E7E6E6" w:space="0" w:sz="4" w:themeColor="background2" w:val="single"/>
            </w:tcBorders>
          </w:tcPr>
          <w:p w:rsidP="00DF3969" w:rsidR="00B60A1E" w:rsidRDefault="008065EF" w:rsidRPr="00DF3969">
            <w:pPr>
              <w:pStyle w:val="TenPointRight"/>
            </w:pPr>
            <w:r>
              <w:t>226.7987 seconds</w:t>
            </w:r>
            <w:r w:rsidR="00B60A1E">
              <w:t xml:space="preserve"> </w:t>
            </w:r>
          </w:p>
        </w:tc>
      </w:tr>
      <w:tr w:rsidR="00B60A1E" w:rsidTr="00E6475C">
        <w:tc>
          <w:tcPr>
            <w:tcW w:type="pct" w:w="103"/>
            <w:tcBorders>
              <w:right w:color="E7E6E6" w:space="0" w:sz="4" w:themeColor="background2" w:val="single"/>
            </w:tcBorders>
          </w:tcPr>
          <w:p w:rsidP="00F93C5E" w:rsidR="00B60A1E" w:rsidRDefault="00B60A1E">
            <w:pPr>
              <w:spacing w:after="0" w:line="240" w:lineRule="auto"/>
              <w:contextualSpacing/>
            </w:pPr>
          </w:p>
        </w:tc>
        <w:tc>
          <w:tcPr>
            <w:tcW w:type="pct" w:w="4897"/>
            <w:gridSpan w:val="2"/>
            <w:tcBorders>
              <w:left w:color="E7E6E6" w:space="0" w:sz="4" w:themeColor="background2" w:val="single"/>
              <w:bottom w:color="E7E6E6" w:space="0" w:sz="4" w:themeColor="background2" w:val="single"/>
              <w:right w:color="E7E6E6" w:space="0" w:sz="4" w:themeColor="background2" w:val="single"/>
            </w:tcBorders>
          </w:tcPr>
          <w:p w:rsidP="004510B9" w:rsidR="00B60A1E" w:rsidRDefault="008065EF" w:rsidRPr="004510B9">
            <w:pPr>
              <w:pStyle w:val="FontForIcons"/>
            </w:pPr>
            <w:hyperlink w:anchor="Link4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2" name="passed.png">
                    <a:hlinkClick xmlns:a="http://schemas.openxmlformats.org/drawingml/2006/main" r:id="ImageLinkId1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sed.png"/>
                          <pic:cNvPicPr preferRelativeResize="0"/>
                        </pic:nvPicPr>
                        <pic:blipFill>
                          <a:blip r:embed="Image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5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3" name="passed.png">
                    <a:hlinkClick xmlns:a="http://schemas.openxmlformats.org/drawingml/2006/main" r:id="ImageLinkId2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ssed.png"/>
                          <pic:cNvPicPr preferRelativeResize="0"/>
                        </pic:nvPicPr>
                        <pic:blipFill>
                          <a:blip r:embed="Image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6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4" name="passed.png">
                    <a:hlinkClick xmlns:a="http://schemas.openxmlformats.org/drawingml/2006/main" r:id="ImageLinkId3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ssed.png"/>
                          <pic:cNvPicPr preferRelativeResize="0"/>
                        </pic:nvPicPr>
                        <pic:blipFill>
                          <a:blip r:embed="Image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7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5" name="passed.png">
                    <a:hlinkClick xmlns:a="http://schemas.openxmlformats.org/drawingml/2006/main" r:id="ImageLinkId4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ssed.png"/>
                          <pic:cNvPicPr preferRelativeResize="0"/>
                        </pic:nvPicPr>
                        <pic:blipFill>
                          <a:blip r:embed="Image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8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6" name="passed.png">
                    <a:hlinkClick xmlns:a="http://schemas.openxmlformats.org/drawingml/2006/main" r:id="ImageLinkId5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assed.png"/>
                          <pic:cNvPicPr preferRelativeResize="0"/>
                        </pic:nvPicPr>
                        <pic:blipFill>
                          <a:blip r:embed="Image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   </w:t>
            </w:r>
            <w:hyperlink w:anchor="Link9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7" name="passed.png">
                    <a:hlinkClick xmlns:a="http://schemas.openxmlformats.org/drawingml/2006/main" r:id="ImageLinkId6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ssed.png"/>
                          <pic:cNvPicPr preferRelativeResize="0"/>
                        </pic:nvPicPr>
                        <pic:blipFill>
                          <a:blip r:embed="Image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10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8" name="passed.png">
                    <a:hlinkClick xmlns:a="http://schemas.openxmlformats.org/drawingml/2006/main" r:id="ImageLinkId7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assed.png"/>
                          <pic:cNvPicPr preferRelativeResize="0"/>
                        </pic:nvPicPr>
                        <pic:blipFill>
                          <a:blip r:embed="Image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  <w:r>
              <w:t xml:space="preserve"> </w:t>
            </w:r>
            <w:hyperlink w:anchor="Link11">
              <w:r>
                <w:t/>
              </w:r>
              <w:drawing>
                <wp:inline distB="0" distL="0" distR="0" distT="0">
                  <wp:extent cx="100584" cy="100584"/>
                  <wp:effectExtent b="0" l="0" r="0" t="0"/>
                  <wp:docPr id="9" name="passed.png">
                    <a:hlinkClick xmlns:a="http://schemas.openxmlformats.org/drawingml/2006/main" r:id="ImageLinkId8"/>
                  </wp:docPr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ssed.png"/>
                          <pic:cNvPicPr preferRelativeResize="0"/>
                        </pic:nvPicPr>
                        <pic:blipFill>
                          <a:blip r:embed="Image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hyperlink>
          </w:p>
        </w:tc>
      </w:tr>
    </w:tbl>
    <w:p w:rsidP="004510B9" w:rsidR="00B60A1E" w:rsidRDefault="00B60A1E" w:rsidRPr="001355A5">
      <w:pPr>
        <w:spacing w:after="0" w:line="240" w:lineRule="auto"/>
        <w:contextualSpacing/>
        <w:rPr>
          <w:sz w:val="6"/>
          <w:szCs w:val="6"/>
        </w:rPr>
      </w:pPr>
      <w:bookmarkStart w:id="8" w:name="_GoBack"/>
      <w:bookmarkEnd w:id="8"/>
    </w:p>
    <w:p w:rsidP="00920E57" w:rsidR="009C2780" w:rsidRDefault="009C2780" w:rsidRPr="00DC49FE">
      <w:pPr>
        <w:spacing w:after="0" w:line="240" w:lineRule="auto"/>
        <w:contextualSpacing/>
        <w:rPr>
          <w:sz w:val="12"/>
          <w:szCs w:val="12"/>
        </w:rPr>
      </w:pP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A356EA" w:rsidR="00FC562E" w:rsidRDefault="008065EF" w:rsidRPr="00A356EA">
      <w:pPr>
        <w:pStyle w:val="ReportHeading1"/>
        <w:rPr>
          <w:rStyle w:val="ReportHeading1Char"/>
        </w:rPr>
      </w:pPr>
      <w:r>
        <w:t xml:space="preserve">Details</w:t>
      </w:r>
    </w:p>
    <w:p w:rsidP="00000631" w:rsidR="00F62A75" w:rsidRDefault="008065EF" w:rsidRPr="00000631">
      <w:pPr>
        <w:pStyle w:val="ReportHeading2"/>
      </w:pPr>
      <w:bookmarkStart w:id="r1" w:name="Link1"/>
      <w:bookmarkEnd w:id="r1"/>
      <w:r>
        <w:t xml:space="preserve">D:\GitHub\C_Code_Integration\MATLAB\Components\UnitTesting\</w:t>
      </w:r>
    </w:p>
    <w:p w:rsidP="00000631" w:rsidR="00F62A75" w:rsidRDefault="008065EF" w:rsidRPr="00000631">
      <w:pPr>
        <w:pStyle w:val="ReportHeading3"/>
      </w:pPr>
      <w:bookmarkStart w:id="r2" w:name="Link3"/>
      <w:bookmarkEnd w:id="r2"/>
      <w:r>
        <w:t xml:space="preserve">TestApp</w:t>
      </w:r>
    </w:p>
    <w:p w:rsidP="002615D4" w:rsidR="00F62A75" w:rsidRDefault="008065EF" w:rsidRPr="002615D4">
      <w:pPr>
        <w:pStyle w:val="ReportHeading4"/>
      </w:pPr>
      <w:bookmarkStart w:id="r3" w:name="Link4"/>
      <w:bookmarkEnd w:id="r3"/>
      <w:drawing>
        <wp:inline distB="0" distL="0" distR="0" distT="0">
          <wp:extent cx="100584" cy="100584"/>
          <wp:effectExtent b="0" l="0" r="0" t="0"/>
          <wp:docPr id="10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assed.png"/>
                  <pic:cNvPicPr preferRelativeResize="0"/>
                </pic:nvPicPr>
                <pic:blipFill>
                  <a:blip r:embed="Image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testCase_StraightTicketPurchase</w:t>
      </w:r>
    </w:p>
    <w:p w:rsidP="00DD348C" w:rsidR="008065EF" w:rsidRDefault="008065EF">
      <w:r>
        <w:t xml:space="preserve">The test passed.</w:t>
        <w:br/>
        <w:t xml:space="preserve">Duration: 17.7427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7×2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7×2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TestApp/testCase_StraightTicketPurchase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105</w:t>
                    <w:br/>
                    <w:t xml:space="preserve">In D:\GitHub\C_Code_Integration\MATLAB\Components\UnitTesting\TestApp.m (TestApp.testCase_StraightTicketPurchase) at 141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12-Apr-2023 17:47:52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C:\Users\sebas\AppData\Local\Temp\90415fe1-a524-4df2-93ad-4c2ee19d658b\Figure_ee926a2f-e913-426c-ae91-74e9219b3fab.fig</w:t>
                    <w:br/>
                    <w:t xml:space="preserve">--&gt; C:\Users\sebas\AppData\Local\Temp\90415fe1-a524-4df2-93ad-4c2ee19d658b\Figure_ee926a2f-e913-426c-ae91-74e9219b3fab.png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1" name="Figure_ee926a2f-e913-426c-ae91-74e9219b3fab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igure_ee926a2f-e913-426c-ae91-74e9219b3fab.png"/>
                        <pic:cNvPicPr preferRelativeResize="0"/>
                      </pic:nvPicPr>
                      <pic:blipFill>
                        <a:blip r:embed="Image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TestApp/testCase_StraightTicketPurchase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107</w:t>
                    <w:br/>
                    <w:t xml:space="preserve">In D:\GitHub\C_Code_Integration\MATLAB\Components\UnitTesting\TestApp.m (TestApp.testCase_StraightTicketPurchase) at 141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4" w:name="Link5"/>
      <w:bookmarkEnd w:id="r4"/>
      <w:drawing>
        <wp:inline distB="0" distL="0" distR="0" distT="0">
          <wp:extent cx="100584" cy="100584"/>
          <wp:effectExtent b="0" l="0" r="0" t="0"/>
          <wp:docPr id="12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assed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testCase_BiggestChangeOnTicketPurchase</w:t>
      </w:r>
    </w:p>
    <w:p w:rsidP="00DD348C" w:rsidR="008065EF" w:rsidRDefault="008065EF">
      <w:r>
        <w:t xml:space="preserve">The test passed.</w:t>
        <w:br/>
        <w:t xml:space="preserve">Duration: 21.3984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10×2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10×2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TestApp/testCase_BiggestChangeOnTicketPurchase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105</w:t>
                    <w:br/>
                    <w:t xml:space="preserve">In D:\GitHub\C_Code_Integration\MATLAB\Components\UnitTesting\TestApp.m (TestApp.testCase_BiggestChangeOnTicketPurchase) at 173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12-Apr-2023 17:48:13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C:\Users\sebas\AppData\Local\Temp\90415fe1-a524-4df2-93ad-4c2ee19d658b\Figure_da1e9629-dc72-4359-bb59-1697ca6c38ee.fig</w:t>
                    <w:br/>
                    <w:t xml:space="preserve">--&gt; C:\Users\sebas\AppData\Local\Temp\90415fe1-a524-4df2-93ad-4c2ee19d658b\Figure_da1e9629-dc72-4359-bb59-1697ca6c38ee.png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3" name="Figure_da1e9629-dc72-4359-bb59-1697ca6c38ee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Figure_da1e9629-dc72-4359-bb59-1697ca6c38ee.png"/>
                        <pic:cNvPicPr preferRelativeResize="0"/>
                      </pic:nvPicPr>
                      <pic:blipFill>
                        <a:blip r:embed="Image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TestApp/testCase_BiggestChangeOnTicketPurchase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107</w:t>
                    <w:br/>
                    <w:t xml:space="preserve">In D:\GitHub\C_Code_Integration\MATLAB\Components\UnitTesting\TestApp.m (TestApp.testCase_BiggestChangeOnTicketPurchase) at 173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5" w:name="Link6"/>
      <w:bookmarkEnd w:id="r5"/>
      <w:drawing>
        <wp:inline distB="0" distL="0" distR="0" distT="0">
          <wp:extent cx="100584" cy="100584"/>
          <wp:effectExtent b="0" l="0" r="0" t="0"/>
          <wp:docPr id="14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assed.png"/>
                  <pic:cNvPicPr preferRelativeResize="0"/>
                </pic:nvPicPr>
                <pic:blipFill>
                  <a:blip r:embed="ImageId1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testCase_CancelTicketPurchase</w:t>
      </w:r>
    </w:p>
    <w:p w:rsidP="00DD348C" w:rsidR="008065EF" w:rsidRDefault="008065EF">
      <w:r>
        <w:t xml:space="preserve">The test passed.</w:t>
        <w:br/>
        <w:t xml:space="preserve">Duration: 18.8755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6×2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 '   }    {'1.00'}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6×2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 '   }    {'1.00'}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TestApp/testCase_CancelTicketPurchase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105</w:t>
                    <w:br/>
                    <w:t xml:space="preserve">In D:\GitHub\C_Code_Integration\MATLAB\Components\UnitTesting\TestApp.m (TestApp.testCase_CancelTicketPurchase) at 200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12-Apr-2023 17:48:31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C:\Users\sebas\AppData\Local\Temp\90415fe1-a524-4df2-93ad-4c2ee19d658b\Figure_035487aa-3468-4a9e-9170-e6f096988729.fig</w:t>
                    <w:br/>
                    <w:t xml:space="preserve">--&gt; C:\Users\sebas\AppData\Local\Temp\90415fe1-a524-4df2-93ad-4c2ee19d658b\Figure_035487aa-3468-4a9e-9170-e6f096988729.png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5" name="Figure_035487aa-3468-4a9e-9170-e6f096988729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Figure_035487aa-3468-4a9e-9170-e6f096988729.png"/>
                        <pic:cNvPicPr preferRelativeResize="0"/>
                      </pic:nvPicPr>
                      <pic:blipFill>
                        <a:blip r:embed="Image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TestApp/testCase_CancelTicketPurchase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107</w:t>
                    <w:br/>
                    <w:t xml:space="preserve">In D:\GitHub\C_Code_Integration\MATLAB\Components\UnitTesting\TestApp.m (TestApp.testCase_CancelTicketPurchase) at 200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6" w:name="Link7"/>
      <w:bookmarkEnd w:id="r6"/>
      <w:drawing>
        <wp:inline distB="0" distL="0" distR="0" distT="0">
          <wp:extent cx="100584" cy="100584"/>
          <wp:effectExtent b="0" l="0" r="0" t="0"/>
          <wp:docPr id="16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assed.png"/>
                  <pic:cNvPicPr preferRelativeResize="0"/>
                </pic:nvPicPr>
                <pic:blipFill>
                  <a:blip r:embed="ImageId1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testCase_050CentsIncrementalTicketPurchase</w:t>
      </w:r>
    </w:p>
    <w:p w:rsidP="00DD348C" w:rsidR="008065EF" w:rsidRDefault="008065EF">
      <w:r>
        <w:t xml:space="preserve">The test passed.</w:t>
        <w:br/>
        <w:t xml:space="preserve">Duration: 24.1605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8×2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{'0.70'}    {' '   }</w:t>
                    <w:br/>
                    <w:t xml:space="preserve">    {'0.20'}    {' '   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8×2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{'0.70'}    {' '   }</w:t>
                    <w:br/>
                    <w:t xml:space="preserve">    {'0.20'}    {' '   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TestApp/testCase_050CentsIncrementalTicketPurchase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105</w:t>
                    <w:br/>
                    <w:t xml:space="preserve">In D:\GitHub\C_Code_Integration\MATLAB\Components\UnitTesting\TestApp.m (TestApp.testCase_050CentsIncrementalTicketPurchase) at 229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12-Apr-2023 17:48:57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C:\Users\sebas\AppData\Local\Temp\90415fe1-a524-4df2-93ad-4c2ee19d658b\Figure_f7ea9225-1769-4aff-960c-9d9f1668918e.fig</w:t>
                    <w:br/>
                    <w:t xml:space="preserve">--&gt; C:\Users\sebas\AppData\Local\Temp\90415fe1-a524-4df2-93ad-4c2ee19d658b\Figure_f7ea9225-1769-4aff-960c-9d9f1668918e.png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7" name="Figure_f7ea9225-1769-4aff-960c-9d9f1668918e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Figure_f7ea9225-1769-4aff-960c-9d9f1668918e.png"/>
                        <pic:cNvPicPr preferRelativeResize="0"/>
                      </pic:nvPicPr>
                      <pic:blipFill>
                        <a:blip r:embed="Image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TestApp/testCase_050CentsIncrementalTicketPurchase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107</w:t>
                    <w:br/>
                    <w:t xml:space="preserve">In D:\GitHub\C_Code_Integration\MATLAB\Components\UnitTesting\TestApp.m (TestApp.testCase_050CentsIncrementalTicketPurchase) at 229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7" w:name="Link8"/>
      <w:bookmarkEnd w:id="r7"/>
      <w:drawing>
        <wp:inline distB="0" distL="0" distR="0" distT="0">
          <wp:extent cx="100584" cy="100584"/>
          <wp:effectExtent b="0" l="0" r="0" t="0"/>
          <wp:docPr id="18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assed.png"/>
                  <pic:cNvPicPr preferRelativeResize="0"/>
                </pic:nvPicPr>
                <pic:blipFill>
                  <a:blip r:embed="Image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testCase_020CentsIncrementalTicketPurchase</w:t>
      </w:r>
    </w:p>
    <w:p w:rsidP="00DD348C" w:rsidR="008065EF" w:rsidRDefault="008065EF">
      <w:r>
        <w:t xml:space="preserve">The test passed.</w:t>
        <w:br/>
        <w:t xml:space="preserve">Duration: 29.9397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9×2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{'1.00'}    {' '   }</w:t>
                    <w:br/>
                    <w:t xml:space="preserve">    {'0.80'}    {' '   }</w:t>
                    <w:br/>
                    <w:t xml:space="preserve">    {'0.60'}    {' '   }</w:t>
                    <w:br/>
                    <w:t xml:space="preserve">    {'0.40'}    {' '   }</w:t>
                    <w:br/>
                    <w:t xml:space="preserve">    {'0.20'}    {' '   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9×2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{'1.00'}    {' '   }</w:t>
                    <w:br/>
                    <w:t xml:space="preserve">    {'0.80'}    {' '   }</w:t>
                    <w:br/>
                    <w:t xml:space="preserve">    {'0.60'}    {' '   }</w:t>
                    <w:br/>
                    <w:t xml:space="preserve">    {'0.40'}    {' '   }</w:t>
                    <w:br/>
                    <w:t xml:space="preserve">    {'0.20'}    {' '   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TestApp/testCase_020CentsIncrementalTicketPurchase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105</w:t>
                    <w:br/>
                    <w:t xml:space="preserve">In D:\GitHub\C_Code_Integration\MATLAB\Components\UnitTesting\TestApp.m (TestApp.testCase_020CentsIncrementalTicketPurchase) at 258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12-Apr-2023 17:49:26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C:\Users\sebas\AppData\Local\Temp\90415fe1-a524-4df2-93ad-4c2ee19d658b\Figure_c155bb37-5b6d-41d5-b711-0a984e2ff22c.fig</w:t>
                    <w:br/>
                    <w:t xml:space="preserve">--&gt; C:\Users\sebas\AppData\Local\Temp\90415fe1-a524-4df2-93ad-4c2ee19d658b\Figure_c155bb37-5b6d-41d5-b711-0a984e2ff22c.png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19" name="Figure_c155bb37-5b6d-41d5-b711-0a984e2ff22c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Figure_c155bb37-5b6d-41d5-b711-0a984e2ff22c.png"/>
                        <pic:cNvPicPr preferRelativeResize="0"/>
                      </pic:nvPicPr>
                      <pic:blipFill>
                        <a:blip r:embed="Image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TestApp/testCase_020CentsIncrementalTicketPurchase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107</w:t>
                    <w:br/>
                    <w:t xml:space="preserve">In D:\GitHub\C_Code_Integration\MATLAB\Components\UnitTesting\TestApp.m (TestApp.testCase_020CentsIncrementalTicketPurchase) at 258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8" w:name="Link9"/>
      <w:bookmarkEnd w:id="r8"/>
      <w:drawing>
        <wp:inline distB="0" distL="0" distR="0" distT="0">
          <wp:extent cx="100584" cy="100584"/>
          <wp:effectExtent b="0" l="0" r="0" t="0"/>
          <wp:docPr id="20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assed.png"/>
                  <pic:cNvPicPr preferRelativeResize="0"/>
                </pic:nvPicPr>
                <pic:blipFill>
                  <a:blip r:embed="Image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testCase_010CentsIncrementalTicketPurchase</w:t>
      </w:r>
    </w:p>
    <w:p w:rsidP="00DD348C" w:rsidR="008065EF" w:rsidRDefault="008065EF">
      <w:r>
        <w:t xml:space="preserve">The test passed.</w:t>
        <w:br/>
        <w:t xml:space="preserve">Duration: 41.9098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15×2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{'1.10'}    {' '   }</w:t>
                    <w:br/>
                    <w:t xml:space="preserve">    {'1.00'}    {' '   }</w:t>
                    <w:br/>
                    <w:t xml:space="preserve">    {'0.90'}    {' '   }</w:t>
                    <w:br/>
                    <w:t xml:space="preserve">    {'0.80'}    {' '   }</w:t>
                    <w:br/>
                    <w:t xml:space="preserve">    {'0.70'}    {' '   }</w:t>
                    <w:br/>
                    <w:t xml:space="preserve">    {'0.60'}    {' '   }</w:t>
                    <w:br/>
                    <w:t xml:space="preserve">    {'0.50'}    {' '   }</w:t>
                    <w:br/>
                    <w:t xml:space="preserve">    {'0.40'}    {' '   }</w:t>
                    <w:br/>
                    <w:t xml:space="preserve">    {'0.30'}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15×2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{'1.10'}    {' '   }</w:t>
                    <w:br/>
                    <w:t xml:space="preserve">    {'1.00'}    {' '   }</w:t>
                    <w:br/>
                    <w:t xml:space="preserve">    {'0.90'}    {' '   }</w:t>
                    <w:br/>
                    <w:t xml:space="preserve">    {'0.80'}    {' '   }</w:t>
                    <w:br/>
                    <w:t xml:space="preserve">    {'0.70'}    {' '   }</w:t>
                    <w:br/>
                    <w:t xml:space="preserve">    {'0.60'}    {' '   }</w:t>
                    <w:br/>
                    <w:t xml:space="preserve">    {'0.50'}    {' '   }</w:t>
                    <w:br/>
                    <w:t xml:space="preserve">    {'0.40'}    {' '   }</w:t>
                    <w:br/>
                    <w:t xml:space="preserve">    {'0.30'}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TestApp/testCase_010CentsIncrementalTicketPurchase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105</w:t>
                    <w:br/>
                    <w:t xml:space="preserve">In D:\GitHub\C_Code_Integration\MATLAB\Components\UnitTesting\TestApp.m (TestApp.testCase_010CentsIncrementalTicketPurchase) at 288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12-Apr-2023 17:50:08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C:\Users\sebas\AppData\Local\Temp\90415fe1-a524-4df2-93ad-4c2ee19d658b\Figure_4da6f0a4-b779-4ad0-85dd-a3d6243cf680.fig</w:t>
                    <w:br/>
                    <w:t xml:space="preserve">--&gt; C:\Users\sebas\AppData\Local\Temp\90415fe1-a524-4df2-93ad-4c2ee19d658b\Figure_4da6f0a4-b779-4ad0-85dd-a3d6243cf680.png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21" name="Figure_4da6f0a4-b779-4ad0-85dd-a3d6243cf680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Figure_4da6f0a4-b779-4ad0-85dd-a3d6243cf680.png"/>
                        <pic:cNvPicPr preferRelativeResize="0"/>
                      </pic:nvPicPr>
                      <pic:blipFill>
                        <a:blip r:embed="Image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TestApp/testCase_010CentsIncrementalTicketPurchase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107</w:t>
                    <w:br/>
                    <w:t xml:space="preserve">In D:\GitHub\C_Code_Integration\MATLAB\Components\UnitTesting\TestApp.m (TestApp.testCase_010CentsIncrementalTicketPurchase) at 288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9" w:name="Link10"/>
      <w:bookmarkEnd w:id="r9"/>
      <w:drawing>
        <wp:inline distB="0" distL="0" distR="0" distT="0">
          <wp:extent cx="100584" cy="100584"/>
          <wp:effectExtent b="0" l="0" r="0" t="0"/>
          <wp:docPr id="22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assed.png"/>
                  <pic:cNvPicPr preferRelativeResize="0"/>
                </pic:nvPicPr>
                <pic:blipFill>
                  <a:blip r:embed="Image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testCase_FullyEmptyAndReloadCashBox</w:t>
      </w:r>
    </w:p>
    <w:p w:rsidP="00DD348C" w:rsidR="008065EF" w:rsidRDefault="008065EF">
      <w:r>
        <w:t xml:space="preserve">The test passed.</w:t>
        <w:br/>
        <w:t xml:space="preserve">Duration: 59.0976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33×2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    {' '  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33×2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{'0.20'}</w:t>
                    <w:br/>
                    <w:t xml:space="preserve">    {'---' }    {' '   }</w:t>
                    <w:br/>
                    <w:t xml:space="preserve">    {'1.20'}    {' '   }</w:t>
                    <w:br/>
                    <w:t xml:space="preserve">    {'0.20'}    {' '   }</w:t>
                    <w:br/>
                    <w:t xml:space="preserve">    {'0.10'}    {' '   }</w:t>
                    <w:br/>
                    <w:t xml:space="preserve">    {' '   }    {'1.00'}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 '   }    {'0.10'}</w:t>
                    <w:br/>
                    <w:t xml:space="preserve">    {'---' }    {' '   }</w:t>
                    <w:br/>
                    <w:t xml:space="preserve">    {' '   }    {' '   }</w:t>
                    <w:br/>
                    <w:t xml:space="preserve">    {'1.20'}    {' '   }</w:t>
                    <w:br/>
                    <w:t xml:space="preserve">    {' '   }    {'0.50'}</w:t>
                    <w:br/>
                    <w:t xml:space="preserve">    {' '   }    {'0.20'}</w:t>
                    <w:br/>
                    <w:t xml:space="preserve">    {' '   }    {'0.10'}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TestApp/testCase_FullyEmptyAndReloadCashBox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105</w:t>
                    <w:br/>
                    <w:t xml:space="preserve">In D:\GitHub\C_Code_Integration\MATLAB\Components\UnitTesting\TestApp.m (TestApp.testCase_FullyEmptyAndReloadCashBox) at 344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12-Apr-2023 17:51:07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C:\Users\sebas\AppData\Local\Temp\90415fe1-a524-4df2-93ad-4c2ee19d658b\Figure_aaf216b8-ffb4-4443-b20c-3db5628bb527.fig</w:t>
                    <w:br/>
                    <w:t xml:space="preserve">--&gt; C:\Users\sebas\AppData\Local\Temp\90415fe1-a524-4df2-93ad-4c2ee19d658b\Figure_aaf216b8-ffb4-4443-b20c-3db5628bb527.png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23" name="Figure_aaf216b8-ffb4-4443-b20c-3db5628bb527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Figure_aaf216b8-ffb4-4443-b20c-3db5628bb527.png"/>
                        <pic:cNvPicPr preferRelativeResize="0"/>
                      </pic:nvPicPr>
                      <pic:blipFill>
                        <a:blip r:embed="Image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TestApp/testCase_FullyEmptyAndReloadCashBox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107</w:t>
                    <w:br/>
                    <w:t xml:space="preserve">In D:\GitHub\C_Code_Integration\MATLAB\Components\UnitTesting\TestApp.m (TestApp.testCase_FullyEmptyAndReloadCashBox) at 344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p w:rsidP="002615D4" w:rsidR="00F62A75" w:rsidRDefault="008065EF" w:rsidRPr="002615D4">
      <w:pPr>
        <w:pStyle w:val="ReportHeading4"/>
      </w:pPr>
      <w:bookmarkStart w:id="r10" w:name="Link11"/>
      <w:bookmarkEnd w:id="r10"/>
      <w:drawing>
        <wp:inline distB="0" distL="0" distR="0" distT="0">
          <wp:extent cx="100584" cy="100584"/>
          <wp:effectExtent b="0" l="0" r="0" t="0"/>
          <wp:docPr id="24" name="passed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assed.png"/>
                  <pic:cNvPicPr preferRelativeResize="0"/>
                </pic:nvPicPr>
                <pic:blipFill>
                  <a:blip r:embed="ImageId2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r>
        <w:t xml:space="preserve"> </w:t>
      </w:r>
      <w:r>
        <w:t xml:space="preserve">testCase_SwitchOffTheLowLevelApplication</w:t>
      </w:r>
    </w:p>
    <w:p w:rsidP="00DD348C" w:rsidR="008065EF" w:rsidRDefault="008065EF">
      <w:r>
        <w:t xml:space="preserve">The test passed.</w:t>
        <w:br/>
        <w:t xml:space="preserve">Duration: 13.6745 seconds</w:t>
      </w:r>
    </w:p>
    <w:bookmarkStart w:id="3" w:name="_GoBack"/>
    <w:bookmarkEnd w:id="3"/>
    <w:p w:rsidP="00DD348C" w:rsidR="008904C9" w:rsidRDefault="008065EF" w:rsidRPr="00BB1910">
      <w:pPr>
        <w:pStyle w:val="TopPadded"/>
        <w:spacing w:before="0"/>
      </w:pPr>
      <w:r>
        <w:t>Events:</w:t>
      </w: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0"/>
          </w:tcPr>
          <w:p w:rsidP="00F93C5E" w:rsidR="004A1C6B" w:rsidRDefault="004A1C6B">
            <w:pPr>
              <w:spacing w:after="0" w:line="240" w:lineRule="auto"/>
            </w:pPr>
            <w:bookmarkStart w:id="5" w:name="_GoBack"/>
            <w:bookmarkEnd w:id="5"/>
          </w:p>
        </w:tc>
        <w:tc>
          <w:tcPr>
            <w:tcW w:type="pct" w:w="4900"/>
          </w:tcPr>
          <w:p w:rsidP="00943127" w:rsidR="004A1C6B" w:rsidRDefault="008065EF" w:rsidRPr="00943127">
            <w:pPr>
              <w:pStyle w:val="ElevelPoint"/>
            </w:pPr>
            <w:r>
              <w:t>Verification passed.</w:t>
            </w:r>
          </w:p>
        </w:tc>
      </w:tr>
    </w:tbl>
    <w:p w:rsidP="00BB25C5" w:rsidR="004A1C6B" w:rsidRDefault="004A1C6B" w:rsidRPr="00CE733C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A64A20" w:rsidR="006112F3" w:rsidRDefault="008065EF" w:rsidRPr="00A64A20">
            <w:pPr>
              <w:pStyle w:val="NinePoint"/>
            </w:pPr>
            <w:r>
              <w:t>Framework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verifyEqual passed.</w:t>
                    <w:br/>
                    <w:t xml:space="preserve">--&gt; The cell arrays of character arrays are equal.</w:t>
                    <w:br/>
                    <w:br/>
                    <w:t xml:space="preserve">Actual Value:</w:t>
                    <w:br/>
                    <w:t xml:space="preserve">  2×2 cell array</w:t>
                    <w:br/>
                    <w:br/>
                    <w:t xml:space="preserve">    {'DISP'}    {'COIN'}</w:t>
                    <w:br/>
                    <w:t xml:space="preserve">    {'---' }    {' '   }</w:t>
                    <w:br/>
                    <w:t xml:space="preserve">Expected Value:</w:t>
                    <w:br/>
                    <w:t xml:space="preserve">  2×2 cell array</w:t>
                    <w:br/>
                    <w:br/>
                    <w:t xml:space="preserve">    {'DISP'}    {'COIN'}</w:t>
                    <w:br/>
                    <w:t xml:space="preserve">    {'---' }    {' '   }</w:t>
                  </w:r>
                </w:p>
              </w:tc>
            </w:tr>
          </w:tbl>
          <w:p w:rsidP="00BD0D54" w:rsidR="00E41C98" w:rsidRDefault="00E41C98" w:rsidRPr="00F6779B">
            <w:pPr>
              <w:spacing w:after="0" w:line="240" w:lineRule="auto"/>
              <w:contextualSpacing/>
              <w:rPr>
                <w:sz w:val="2"/>
                <w:szCs w:val="2"/>
              </w:rPr>
            </w:pPr>
          </w:p>
          <w:p w:rsidP="00943127" w:rsidR="004A1C6B" w:rsidRDefault="008065EF" w:rsidRPr="00943127">
            <w:pPr>
              <w:pStyle w:val="NinePoint"/>
            </w:pPr>
            <w:r>
              <w:t>Event Location:</w:t>
            </w:r>
            <w:r w:rsidR="004A1C6B" w:rsidRPr="00943127">
              <w:t xml:space="preserve"> </w:t>
            </w:r>
            <w:r>
              <w:t>TestApp/testCase_SwitchOffTheLowLevelApplication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105</w:t>
                    <w:br/>
                    <w:t xml:space="preserve">In D:\GitHub\C_Code_Integration\MATLAB\Components\UnitTesting\TestApp.m (TestApp.testCase_SwitchOffTheLowLevelApplication) at 362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250"/>
        <w:gridCol w:w="10539"/>
      </w:tblGrid>
      <w:tr w:rsidR="004A1C6B" w:rsidTr="00F93C5E">
        <w:tc>
          <w:tcPr>
            <w:tcW w:type="pct" w:w="103"/>
          </w:tcPr>
          <w:p w:rsidP="00F93C5E" w:rsidR="004A1C6B" w:rsidRDefault="004A1C6B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type="pct" w:w="4900"/>
          </w:tcPr>
          <w:p w:rsidP="00D041CA" w:rsidR="004A1C6B" w:rsidRDefault="008065EF" w:rsidRPr="00D041CA">
            <w:pPr>
              <w:pStyle w:val="ElevenPoint"/>
            </w:pPr>
            <w:r>
              <w:t>Diagnostic logged.</w:t>
            </w:r>
          </w:p>
        </w:tc>
      </w:tr>
    </w:tbl>
    <w:p w:rsidP="004C7C21" w:rsidR="004A1C6B" w:rsidRDefault="004A1C6B" w:rsidRPr="006F65D7">
      <w:pPr>
        <w:spacing w:after="0" w:line="240" w:lineRule="auto"/>
        <w:rPr>
          <w:sz w:val="2"/>
          <w:szCs w:val="2"/>
        </w:rPr>
      </w:pPr>
    </w:p>
    <w:tbl>
      <w:tblPr>
        <w:tblW w:type="pct" w:w="4995"/>
        <w:tblLayout w:type="fixed"/>
        <w:tblCellMar>
          <w:left w:type="dxa" w:w="115"/>
          <w:right w:type="dxa" w:w="115"/>
        </w:tblCellMar>
        <w:tblLook w:firstColumn="1" w:firstRow="1" w:lastColumn="0" w:lastRow="0" w:noHBand="0" w:noVBand="1" w:val="04A0"/>
      </w:tblPr>
      <w:tblGrid>
        <w:gridCol w:w="432"/>
        <w:gridCol w:w="10357"/>
      </w:tblGrid>
      <w:tr w:rsidR="004A1C6B" w:rsidTr="00F93C5E">
        <w:tc>
          <w:tcPr>
            <w:tcW w:type="pct" w:w="200"/>
            <w:tcBorders>
              <w:right w:color="DEEAF6" w:space="0" w:sz="4" w:themeColor="accent5" w:themeTint="33" w:val="single"/>
            </w:tcBorders>
          </w:tcPr>
          <w:p w:rsidP="00F93C5E" w:rsidR="004A1C6B" w:rsidRDefault="004A1C6B">
            <w:pPr>
              <w:spacing w:after="0" w:line="240" w:lineRule="auto"/>
              <w:contextualSpacing/>
            </w:pPr>
          </w:p>
        </w:tc>
        <w:tc>
          <w:tcPr>
            <w:tcW w:type="pct" w:w="4800"/>
            <w:tcBorders>
              <w:left w:color="DEEAF6" w:space="0" w:sz="4" w:themeColor="accent5" w:themeTint="33" w:val="single"/>
            </w:tcBorders>
          </w:tcPr>
          <w:p w:rsidP="00D041CA" w:rsidR="004A1C6B" w:rsidRDefault="008065EF" w:rsidRPr="00D041CA">
            <w:pPr>
              <w:pStyle w:val="NinePoint"/>
            </w:pPr>
            <w:r>
              <w:t>Timestamp:</w:t>
            </w:r>
            <w:r w:rsidR="004A1C6B" w:rsidRPr="00D041CA">
              <w:t xml:space="preserve"> </w:t>
            </w:r>
            <w:r>
              <w:t>12-Apr-2023 17:51:20</w:t>
            </w:r>
          </w:p>
          <w:p w:rsidP="00DB0448" w:rsidR="004A1C6B" w:rsidRDefault="008065EF" w:rsidRPr="00D041CA">
            <w:pPr>
              <w:pStyle w:val="NinePoint"/>
            </w:pPr>
            <w:r>
              <w:t>Verbosity:</w:t>
            </w:r>
            <w:r w:rsidR="004A1C6B" w:rsidRPr="00D041CA">
              <w:t xml:space="preserve"> </w:t>
            </w:r>
            <w:r>
              <w:t>Terse</w:t>
            </w:r>
          </w:p>
          <w:p w:rsidP="00A64A20" w:rsidR="006112F3" w:rsidRDefault="008065EF" w:rsidRPr="00A64A20">
            <w:pPr>
              <w:pStyle w:val="NinePoint"/>
            </w:pPr>
            <w:r>
              <w:t>Logged Diagnostic:</w:t>
            </w:r>
          </w:p>
          <w:tbl>
            <w:tblPr>
              <w:tblW w:type="pct" w:w="5000"/>
              <w:shd w:color="auto" w:fill="F2F2F2" w:themeFill="background1" w:themeFillShade="F2" w:val="clear"/>
              <w:tblLook w:firstColumn="1" w:firstRow="1" w:lastColumn="0" w:lastRow="0" w:noHBand="0" w:noVBand="1" w:val="04A0"/>
            </w:tblPr>
            <w:tblGrid>
              <w:gridCol w:w="10800"/>
            </w:tblGrid>
            <w:tr w:rsidR="006112F3" w:rsidTr="00672176">
              <w:tc>
                <w:tcPr>
                  <w:tcW w:type="pct" w:w="5000"/>
                  <w:shd w:color="auto" w:fill="F2F2F2" w:themeFill="background1" w:themeFillShade="F2" w:val="clear"/>
                </w:tcPr>
                <w:p w:rsidP="00A64A20" w:rsidR="006112F3" w:rsidRDefault="008065EF" w:rsidRPr="00A64A20">
                  <w:pPr>
                    <w:pStyle w:val="MonoSixPointFive"/>
                  </w:pPr>
                  <w:r>
                    <w:t xml:space="preserve">Figure saved to:</w:t>
                    <w:br/>
                    <w:t xml:space="preserve">--&gt; C:\Users\sebas\AppData\Local\Temp\90415fe1-a524-4df2-93ad-4c2ee19d658b\Figure_52253f9d-4622-4fb8-aaf2-1b8961990293.fig</w:t>
                    <w:br/>
                    <w:t xml:space="preserve">--&gt; C:\Users\sebas\AppData\Local\Temp\90415fe1-a524-4df2-93ad-4c2ee19d658b\Figure_52253f9d-4622-4fb8-aaf2-1b8961990293.png</w:t>
                  </w:r>
                </w:p>
              </w:tc>
            </w:tr>
          </w:tbl>
          <w:p w:rsidP="00C702E2" w:rsidR="00D14A67" w:rsidRDefault="008065EF" w:rsidRPr="0094191C">
            <w:pPr>
              <w:pStyle w:val="LeftIndentedImage"/>
            </w:pPr>
            <w:drawing>
              <wp:inline distB="0" distL="0" distR="0" distT="0">
                <wp:extent cx="5909452" cy="3200400"/>
                <wp:effectExtent b="0" l="0" r="0" t="0"/>
                <wp:docPr id="25" name="Figure_52253f9d-4622-4fb8-aaf2-1b8961990293.png"/>
                <wp:cNvGraphicFramePr xmlns:a="http://schemas.openxmlformats.org/drawingml/2006/main">
                  <a:graphicFrameLocks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Figure_52253f9d-4622-4fb8-aaf2-1b8961990293.png"/>
                        <pic:cNvPicPr preferRelativeResize="0"/>
                      </pic:nvPicPr>
                      <pic:blipFill>
                        <a:blip r:embed="Image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9452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  <w:p w:rsidP="00DB0448" w:rsidR="004A1C6B" w:rsidRDefault="008065EF" w:rsidRPr="00DB0448">
            <w:pPr>
              <w:pStyle w:val="NinePoint"/>
            </w:pPr>
            <w:r>
              <w:t>Event Location:</w:t>
            </w:r>
            <w:r w:rsidR="004A1C6B" w:rsidRPr="00DB0448">
              <w:t xml:space="preserve"> </w:t>
            </w:r>
            <w:r>
              <w:t>TestApp/testCase_SwitchOffTheLowLevelApplication</w:t>
            </w:r>
          </w:p>
          <w:p w:rsidP="003049D1" w:rsidR="00F62A75" w:rsidRDefault="008065EF">
            <w:pPr>
              <w:pStyle w:val="NinePoint"/>
            </w:pPr>
            <w:r>
              <w:t>Stack:</w:t>
            </w:r>
          </w:p>
          <w:tbl>
            <w:tblPr>
              <w:tblW w:type="pct" w:w="5000"/>
              <w:tblLook w:firstColumn="1" w:firstRow="1" w:lastColumn="0" w:lastRow="0" w:noHBand="0" w:noVBand="1" w:val="04A0"/>
            </w:tblPr>
            <w:tblGrid>
              <w:gridCol w:w="10800"/>
            </w:tblGrid>
            <w:tr w:rsidR="00F62A75" w:rsidTr="00853607">
              <w:tc>
                <w:tcPr>
                  <w:tcW w:type="pct" w:w="5000"/>
                  <w:shd w:color="auto" w:fill="auto" w:val="clear"/>
                </w:tcPr>
                <w:p w:rsidP="00853607" w:rsidR="00F62A75" w:rsidRDefault="008065EF" w:rsidRPr="00B276E2">
                  <w:pPr>
                    <w:pStyle w:val="MonoSixPointFive"/>
                  </w:pPr>
                  <w:r>
                    <w:t xml:space="preserve">In D:\GitHub\C_Code_Integration\MATLAB\Components\UnitTesting\TestApp.m (TestApp.outputsVerification) at 107</w:t>
                    <w:br/>
                    <w:t xml:space="preserve">In D:\GitHub\C_Code_Integration\MATLAB\Components\UnitTesting\TestApp.m (TestApp.testCase_SwitchOffTheLowLevelApplication) at 362</w:t>
                  </w:r>
                </w:p>
              </w:tc>
            </w:tr>
          </w:tbl>
          <w:p w:rsidP="003049D1" w:rsidR="00F62A75" w:rsidRDefault="00F62A75" w:rsidRPr="00B276E2">
            <w:pPr>
              <w:rPr>
                <w:sz w:val="2"/>
                <w:szCs w:val="2"/>
              </w:rPr>
            </w:pPr>
          </w:p>
        </w:tc>
      </w:tr>
    </w:tbl>
    <w:p w:rsidP="009704EA" w:rsidR="004A1C6B" w:rsidRDefault="004A1C6B" w:rsidRPr="009704EA">
      <w:pPr>
        <w:spacing w:after="0" w:line="240" w:lineRule="auto"/>
        <w:contextualSpacing/>
        <w:rPr>
          <w:sz w:val="12"/>
          <w:szCs w:val="12"/>
        </w:rPr>
      </w:pPr>
    </w:p>
    <w:p w:rsidP="008E4E38" w:rsidR="008065EF" w:rsidRDefault="008065EF">
      <w:pPr>
        <w:spacing w:after="0" w:line="240" w:lineRule="auto"/>
        <w:contextualSpacing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</w:t>
      </w:r>
      <w:r w:rsidRPr="00194853">
        <w:rPr>
          <w:rStyle w:val="InnerLinkFontChar"/>
          <w:sz w:val="2"/>
        </w:rPr>
        <w:t xml:space="preserve"> </w:t>
      </w:r>
      <w:hyperlink w:anchor="Link2">
        <w:r>
          <w:rPr>
            <w:rStyle w:val="InnerLinkFontChar"/>
          </w:rPr>
          <w:t>Overview</w:t>
        </w:r>
      </w:hyperlink>
      <w:bookmarkStart w:id="10" w:name="_GoBack"/>
      <w:r w:rsidRPr="00194853">
        <w:rPr>
          <w:rStyle w:val="InnerLinkFontChar"/>
          <w:sz w:val="2"/>
        </w:rPr>
        <w:t xml:space="preserve"> </w:t>
      </w:r>
      <w:bookmarkEnd w:id="10"/>
      <w:r>
        <w:rPr>
          <w:sz w:val="16"/>
          <w:szCs w:val="16"/>
        </w:rPr>
        <w:t>)</w:t>
      </w:r>
    </w:p>
    <w:p w:rsidP="00BD0D54" w:rsidR="00E41C98" w:rsidRDefault="00E41C98" w:rsidRPr="00F6779B">
      <w:pPr>
        <w:spacing w:after="0" w:line="240" w:lineRule="auto"/>
        <w:contextualSpacing/>
        <w:rPr>
          <w:sz w:val="2"/>
          <w:szCs w:val="2"/>
        </w:rPr>
      </w:pPr>
    </w:p>
    <w:sectPr>
      <w:titlePg w:val="0"/>
      <w:pgMar w:bottom="720" w:footer="720" w:gutter="0" w:header="720" w:left="720" w:right="720" w:top="72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9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56"/>
    <w:rsid w:val="0002793F"/>
    <w:rsid w:val="000C2DD6"/>
    <w:rsid w:val="00416FD4"/>
    <w:rsid w:val="006F0670"/>
    <w:rsid w:val="007F6E0B"/>
    <w:rsid w:val="008B7FCE"/>
    <w:rsid w:val="009642F9"/>
    <w:rsid w:val="009847D4"/>
    <w:rsid w:val="00A5694C"/>
    <w:rsid w:val="00C250C7"/>
    <w:rsid w:val="00C679A3"/>
    <w:rsid w:val="00C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Calibri Light" w:cstheme="minorBidi" w:eastAsiaTheme="minorHAnsi" w:hAnsi="Calibri Light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847D4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CD5356"/>
    <w:rPr>
      <w:color w:val="808080"/>
    </w:rPr>
  </w:style>
  <w:style w:customStyle="1" w:styleId="BaseFolderLink" w:type="paragraph">
    <w:name w:val="BaseFolderLink"/>
    <w:basedOn w:val="Normal"/>
    <w:next w:val="Normal"/>
    <w:link w:val="BaseFolderLinkChar"/>
    <w:qFormat/>
    <w:rsid w:val="00446889"/>
    <w:pPr>
      <w:keepNext/>
      <w:spacing w:after="0" w:line="240" w:lineRule="auto"/>
      <w:contextualSpacing/>
    </w:pPr>
    <w:rPr>
      <w:u w:val="single"/>
    </w:rPr>
  </w:style>
  <w:style w:customStyle="1" w:styleId="BaseFolderLinkChar" w:type="character">
    <w:name w:val="BaseFolderLink Char"/>
    <w:basedOn w:val="DefaultParagraphFont"/>
    <w:link w:val="BaseFolderLink"/>
    <w:rsid w:val="00446889"/>
    <w:rPr>
      <w:u w:val="single"/>
    </w:rPr>
  </w:style>
  <w:style w:customStyle="1" w:styleId="BoldElevenPoint" w:type="paragraph">
    <w:name w:val="BoldElevenPoint"/>
    <w:link w:val="BoldElevenPointChar"/>
    <w:qFormat/>
    <w:rsid w:val="00903AE9"/>
    <w:rPr>
      <w:b/>
    </w:rPr>
  </w:style>
  <w:style w:customStyle="1" w:styleId="BoldElevenPointChar" w:type="character">
    <w:name w:val="BoldElevenPoint Char"/>
    <w:basedOn w:val="DefaultParagraphFont"/>
    <w:link w:val="BoldElevenPoint"/>
    <w:rsid w:val="00903AE9"/>
    <w:rPr>
      <w:b/>
    </w:rPr>
  </w:style>
  <w:style w:customStyle="1" w:styleId="BoldNinePoint" w:type="paragraph">
    <w:name w:val="BoldNinePoint"/>
    <w:basedOn w:val="Normal"/>
    <w:next w:val="Normal"/>
    <w:link w:val="BoldNinePointChar"/>
    <w:rsid w:val="00007976"/>
    <w:pPr>
      <w:spacing w:after="0" w:line="240" w:lineRule="auto"/>
      <w:contextualSpacing/>
    </w:pPr>
    <w:rPr>
      <w:b/>
      <w:sz w:val="18"/>
    </w:rPr>
  </w:style>
  <w:style w:customStyle="1" w:styleId="BoldNinePointChar" w:type="character">
    <w:name w:val="BoldNinePoint Char"/>
    <w:basedOn w:val="DefaultParagraphFont"/>
    <w:link w:val="BoldNinePoint"/>
    <w:rsid w:val="00007976"/>
    <w:rPr>
      <w:b/>
      <w:sz w:val="18"/>
    </w:rPr>
  </w:style>
  <w:style w:customStyle="1" w:styleId="BoldRight18" w:type="paragraph">
    <w:name w:val="BoldRight18"/>
    <w:next w:val="Normal"/>
    <w:link w:val="BoldRight18Char"/>
    <w:qFormat/>
    <w:rsid w:val="000A7B14"/>
    <w:pPr>
      <w:spacing w:after="0" w:line="240" w:lineRule="auto"/>
      <w:contextualSpacing/>
      <w:jc w:val="right"/>
    </w:pPr>
    <w:rPr>
      <w:b/>
      <w:sz w:val="36"/>
      <w:szCs w:val="36"/>
    </w:rPr>
  </w:style>
  <w:style w:customStyle="1" w:styleId="BoldRight18Char" w:type="character">
    <w:name w:val="BoldRight18 Char"/>
    <w:basedOn w:val="DefaultParagraphFont"/>
    <w:link w:val="BoldRight18"/>
    <w:rsid w:val="000A7B14"/>
    <w:rPr>
      <w:b/>
      <w:sz w:val="36"/>
      <w:szCs w:val="36"/>
    </w:rPr>
  </w:style>
  <w:style w:customStyle="1" w:styleId="BoldTableLabel" w:type="paragraph">
    <w:name w:val="BoldTableLabel"/>
    <w:basedOn w:val="Normal"/>
    <w:next w:val="Normal"/>
    <w:link w:val="BoldTableLabelChar"/>
    <w:qFormat/>
    <w:rsid w:val="0003008D"/>
    <w:pPr>
      <w:spacing w:after="0" w:line="240" w:lineRule="auto"/>
      <w:contextualSpacing/>
    </w:pPr>
    <w:rPr>
      <w:b/>
    </w:rPr>
  </w:style>
  <w:style w:customStyle="1" w:styleId="BoldTableLabelChar" w:type="character">
    <w:name w:val="BoldTableLabel Char"/>
    <w:basedOn w:val="DefaultParagraphFont"/>
    <w:link w:val="BoldTableLabel"/>
    <w:rsid w:val="0003008D"/>
    <w:rPr>
      <w:b/>
    </w:rPr>
  </w:style>
  <w:style w:customStyle="1" w:styleId="Centered" w:type="paragraph">
    <w:name w:val="Centered"/>
    <w:basedOn w:val="Normal"/>
    <w:next w:val="Normal"/>
    <w:link w:val="CenteredChar"/>
    <w:qFormat/>
    <w:rsid w:val="00BB25C5"/>
    <w:pPr>
      <w:spacing w:after="0" w:line="240" w:lineRule="auto"/>
      <w:contextualSpacing/>
      <w:jc w:val="center"/>
    </w:pPr>
  </w:style>
  <w:style w:customStyle="1" w:styleId="CenteredChar" w:type="character">
    <w:name w:val="Centered Char"/>
    <w:basedOn w:val="DefaultParagraphFont"/>
    <w:link w:val="Centered"/>
    <w:rsid w:val="00BB25C5"/>
  </w:style>
  <w:style w:customStyle="1" w:styleId="CommandWindowText" w:type="paragraph">
    <w:name w:val="CommandWindowText"/>
    <w:basedOn w:val="Normal"/>
    <w:next w:val="Normal"/>
    <w:link w:val="CommandWindowTextChar"/>
    <w:qFormat/>
    <w:rsid w:val="00CD3A8B"/>
    <w:pPr>
      <w:pBdr>
        <w:top w:color="A6A6A6" w:space="1" w:sz="4" w:themeColor="background1" w:themeShade="A6" w:val="single"/>
        <w:left w:color="A6A6A6" w:space="4" w:sz="4" w:themeColor="background1" w:themeShade="A6" w:val="single"/>
        <w:bottom w:color="A6A6A6" w:space="1" w:sz="4" w:themeColor="background1" w:themeShade="A6" w:val="single"/>
        <w:right w:color="A6A6A6" w:space="4" w:sz="4" w:themeColor="background1" w:themeShade="A6" w:val="single"/>
      </w:pBdr>
      <w:spacing w:after="0" w:line="240" w:lineRule="auto"/>
      <w:contextualSpacing/>
    </w:pPr>
    <w:rPr>
      <w:rFonts w:ascii="Courier New" w:hAnsi="Courier New"/>
      <w:sz w:val="13"/>
    </w:rPr>
  </w:style>
  <w:style w:customStyle="1" w:styleId="CommandWindowTextChar" w:type="character">
    <w:name w:val="CommandWindowText Char"/>
    <w:basedOn w:val="DefaultParagraphFont"/>
    <w:link w:val="CommandWindowText"/>
    <w:rsid w:val="00CD3A8B"/>
    <w:rPr>
      <w:rFonts w:ascii="Courier New" w:hAnsi="Courier New"/>
      <w:sz w:val="13"/>
    </w:rPr>
  </w:style>
  <w:style w:customStyle="1" w:styleId="DetailsLinkFont" w:type="paragraph">
    <w:name w:val="DetailsLinkFont"/>
    <w:basedOn w:val="Normal"/>
    <w:next w:val="Normal"/>
    <w:link w:val="DetailsLinkFontChar"/>
    <w:qFormat/>
    <w:rsid w:val="00786D68"/>
    <w:pPr>
      <w:spacing w:after="0" w:line="240" w:lineRule="auto"/>
      <w:contextualSpacing/>
    </w:pPr>
    <w:rPr>
      <w:rFonts w:ascii="Calibri Light" w:cstheme="minorBidi" w:eastAsiaTheme="minorHAnsi" w:hAnsi="Calibri Light"/>
      <w:i/>
      <w:color w:themeColor="accent1" w:themeShade="BF" w:val="2F5496"/>
      <w:sz w:val="16"/>
      <w:szCs w:val="2"/>
      <w:u w:val="single"/>
    </w:rPr>
  </w:style>
  <w:style w:customStyle="1" w:styleId="DetailsLinkFontChar" w:type="character">
    <w:name w:val="DetailsLinkFont Char"/>
    <w:basedOn w:val="DefaultParagraphFont"/>
    <w:link w:val="DetailsLinkFont"/>
    <w:rsid w:val="00786D68"/>
    <w:rPr>
      <w:rFonts w:ascii="Calibri Light" w:eastAsiaTheme="minorHAnsi" w:hAnsi="Calibri Light"/>
      <w:i/>
      <w:color w:themeColor="accent1" w:themeShade="BF" w:val="2F5496"/>
      <w:sz w:val="16"/>
      <w:szCs w:val="2"/>
      <w:u w:val="single"/>
    </w:rPr>
  </w:style>
  <w:style w:customStyle="1" w:styleId="ElevelPoint" w:type="paragraph">
    <w:name w:val="ElevelPoint"/>
    <w:basedOn w:val="Normal"/>
    <w:next w:val="Normal"/>
    <w:link w:val="ElevelPointChar"/>
    <w:qFormat/>
    <w:rsid w:val="00724836"/>
    <w:pPr>
      <w:spacing w:after="0" w:line="240" w:lineRule="auto"/>
      <w:contextualSpacing/>
    </w:pPr>
  </w:style>
  <w:style w:customStyle="1" w:styleId="ElevelPointChar" w:type="character">
    <w:name w:val="ElevelPoint Char"/>
    <w:basedOn w:val="DefaultParagraphFont"/>
    <w:link w:val="ElevelPoint"/>
    <w:rsid w:val="00724836"/>
  </w:style>
  <w:style w:customStyle="1" w:styleId="ElevenPoint" w:type="paragraph">
    <w:name w:val="ElevenPoint"/>
    <w:basedOn w:val="Normal"/>
    <w:next w:val="Normal"/>
    <w:link w:val="ElevenPointChar"/>
    <w:qFormat/>
    <w:rsid w:val="00007976"/>
    <w:pPr>
      <w:spacing w:after="0" w:line="240" w:lineRule="auto"/>
      <w:contextualSpacing/>
    </w:pPr>
  </w:style>
  <w:style w:customStyle="1" w:styleId="ElevenPointChar" w:type="character">
    <w:name w:val="ElevenPoint Char"/>
    <w:basedOn w:val="DefaultParagraphFont"/>
    <w:link w:val="ElevenPoint"/>
    <w:rsid w:val="00007976"/>
  </w:style>
  <w:style w:customStyle="1" w:styleId="FontForIcons" w:type="paragraph">
    <w:name w:val="FontForIcons"/>
    <w:basedOn w:val="Normal"/>
    <w:link w:val="FontForIconsChar"/>
    <w:qFormat/>
    <w:rsid w:val="001355A5"/>
    <w:pPr>
      <w:spacing w:after="0" w:line="480" w:lineRule="auto"/>
      <w:contextualSpacing/>
    </w:pPr>
    <w:rPr>
      <w:rFonts w:ascii="Courier New" w:cs="Courier New" w:hAnsi="Courier New"/>
      <w:sz w:val="4"/>
      <w:szCs w:val="8"/>
    </w:rPr>
  </w:style>
  <w:style w:customStyle="1" w:styleId="FontForIconsChar" w:type="character">
    <w:name w:val="FontForIcons Char"/>
    <w:basedOn w:val="DefaultParagraphFont"/>
    <w:link w:val="FontForIcons"/>
    <w:rsid w:val="001355A5"/>
    <w:rPr>
      <w:rFonts w:ascii="Courier New" w:cs="Courier New" w:hAnsi="Courier New"/>
      <w:sz w:val="4"/>
      <w:szCs w:val="8"/>
    </w:rPr>
  </w:style>
  <w:style w:customStyle="1" w:styleId="IconSpacing" w:type="paragraph">
    <w:name w:val="IconSpacing"/>
    <w:basedOn w:val="Normal"/>
    <w:next w:val="Normal"/>
    <w:link w:val="IconSpacingChar"/>
    <w:qFormat/>
    <w:rsid w:val="00F62A75"/>
    <w:pPr>
      <w:spacing w:after="0" w:line="240" w:lineRule="auto"/>
      <w:contextualSpacing/>
    </w:pPr>
    <w:rPr>
      <w:rFonts w:ascii="Calibri Light" w:cstheme="minorBidi" w:eastAsiaTheme="minorHAnsi" w:hAnsi="Calibri Light"/>
      <w:spacing w:val="-30"/>
      <w:position w:val="6"/>
      <w:sz w:val="22"/>
      <w:szCs w:val="22"/>
    </w:rPr>
  </w:style>
  <w:style w:customStyle="1" w:styleId="IconSpacingChar" w:type="character">
    <w:name w:val="IconSpacing Char"/>
    <w:basedOn w:val="DefaultParagraphFont"/>
    <w:link w:val="IconSpacing"/>
    <w:rsid w:val="00F62A75"/>
    <w:rPr>
      <w:rFonts w:ascii="Calibri Light" w:eastAsiaTheme="minorHAnsi" w:hAnsi="Calibri Light"/>
      <w:spacing w:val="-30"/>
      <w:position w:val="6"/>
    </w:rPr>
  </w:style>
  <w:style w:customStyle="1" w:styleId="InnerLinkFont" w:type="paragraph">
    <w:name w:val="InnerLinkFont"/>
    <w:basedOn w:val="Normal"/>
    <w:next w:val="Normal"/>
    <w:link w:val="InnerLinkFontChar"/>
    <w:qFormat/>
    <w:rsid w:val="0003008D"/>
    <w:pPr>
      <w:spacing w:after="0" w:line="240" w:lineRule="auto"/>
      <w:contextualSpacing/>
    </w:pPr>
    <w:rPr>
      <w:i/>
      <w:color w:themeColor="accent1" w:themeShade="BF" w:val="2E74B5"/>
      <w:sz w:val="16"/>
      <w:szCs w:val="2"/>
      <w:u w:val="single"/>
    </w:rPr>
  </w:style>
  <w:style w:customStyle="1" w:styleId="InnerLinkFontChar" w:type="character">
    <w:name w:val="InnerLinkFont Char"/>
    <w:basedOn w:val="DefaultParagraphFont"/>
    <w:link w:val="InnerLinkFont"/>
    <w:rsid w:val="0003008D"/>
    <w:rPr>
      <w:i/>
      <w:color w:themeColor="accent1" w:themeShade="BF" w:val="2E74B5"/>
      <w:sz w:val="16"/>
      <w:szCs w:val="2"/>
      <w:u w:val="single"/>
    </w:rPr>
  </w:style>
  <w:style w:customStyle="1" w:styleId="Left18" w:type="paragraph">
    <w:name w:val="Left18"/>
    <w:next w:val="Normal"/>
    <w:link w:val="Left18Char"/>
    <w:qFormat/>
    <w:rsid w:val="000A7B14"/>
    <w:pPr>
      <w:spacing w:after="0" w:line="240" w:lineRule="auto"/>
      <w:contextualSpacing/>
    </w:pPr>
    <w:rPr>
      <w:sz w:val="36"/>
      <w:szCs w:val="36"/>
    </w:rPr>
  </w:style>
  <w:style w:customStyle="1" w:styleId="Left18Char" w:type="character">
    <w:name w:val="Left18 Char"/>
    <w:basedOn w:val="DefaultParagraphFont"/>
    <w:link w:val="Left18"/>
    <w:rsid w:val="000A7B14"/>
    <w:rPr>
      <w:sz w:val="36"/>
      <w:szCs w:val="36"/>
    </w:rPr>
  </w:style>
  <w:style w:customStyle="1" w:styleId="LeftIndentedImage" w:type="paragraph">
    <w:name w:val="LeftIndentedImage"/>
    <w:basedOn w:val="Normal"/>
    <w:qFormat/>
    <w:rsid w:val="001A7576"/>
    <w:pPr>
      <w:spacing w:after="40" w:before="40"/>
      <w:ind w:left="144"/>
    </w:pPr>
  </w:style>
  <w:style w:customStyle="1" w:styleId="MonoSixPointFive" w:type="paragraph">
    <w:name w:val="MonoSixPointFive"/>
    <w:basedOn w:val="Normal"/>
    <w:next w:val="Normal"/>
    <w:link w:val="MonoSixPointFiveChar"/>
    <w:qFormat/>
    <w:rsid w:val="003049D1"/>
    <w:pPr>
      <w:spacing w:after="0" w:line="240" w:lineRule="auto"/>
      <w:contextualSpacing/>
    </w:pPr>
    <w:rPr>
      <w:rFonts w:ascii="Courier New" w:hAnsi="Courier New"/>
      <w:sz w:val="13"/>
      <w:szCs w:val="2"/>
    </w:rPr>
  </w:style>
  <w:style w:customStyle="1" w:styleId="MonoSixPointFiveChar" w:type="character">
    <w:name w:val="MonoSixPointFive Char"/>
    <w:basedOn w:val="DefaultParagraphFont"/>
    <w:link w:val="MonoSixPointFive"/>
    <w:rsid w:val="003049D1"/>
    <w:rPr>
      <w:rFonts w:ascii="Courier New" w:hAnsi="Courier New"/>
      <w:sz w:val="13"/>
      <w:szCs w:val="2"/>
    </w:rPr>
  </w:style>
  <w:style w:customStyle="1" w:styleId="NinePoint" w:type="paragraph">
    <w:name w:val="NinePoint"/>
    <w:basedOn w:val="Normal"/>
    <w:next w:val="Normal"/>
    <w:link w:val="NinePointChar"/>
    <w:qFormat/>
    <w:rsid w:val="00007976"/>
    <w:pPr>
      <w:spacing w:after="0" w:line="240" w:lineRule="auto"/>
      <w:contextualSpacing/>
    </w:pPr>
    <w:rPr>
      <w:sz w:val="18"/>
    </w:rPr>
  </w:style>
  <w:style w:customStyle="1" w:styleId="NinePointChar" w:type="character">
    <w:name w:val="NinePoint Char"/>
    <w:basedOn w:val="DefaultParagraphFont"/>
    <w:link w:val="NinePoint"/>
    <w:rsid w:val="00007976"/>
    <w:rPr>
      <w:sz w:val="18"/>
    </w:rPr>
  </w:style>
  <w:style w:customStyle="1" w:styleId="ReportHeading1" w:type="paragraph">
    <w:name w:val="ReportHeading1"/>
    <w:basedOn w:val="Normal"/>
    <w:next w:val="Normal"/>
    <w:link w:val="ReportHeading1Char"/>
    <w:qFormat/>
    <w:rsid w:val="003C1E86"/>
    <w:pPr>
      <w:keepNext/>
      <w:pBdr>
        <w:top w:color="FFFFFF" w:space="1" w:sz="4" w:themeColor="background1" w:val="single"/>
        <w:left w:color="FFFFFF" w:space="4" w:sz="4" w:themeColor="background1" w:val="single"/>
        <w:bottom w:color="ED7D31" w:space="1" w:sz="4" w:themeColor="accent2" w:val="single"/>
        <w:right w:color="FFFFFF" w:space="4" w:sz="4" w:themeColor="background1" w:val="single"/>
      </w:pBdr>
      <w:spacing w:after="120" w:before="160" w:line="240" w:lineRule="auto"/>
      <w:contextualSpacing/>
      <w:outlineLvl w:val="0"/>
    </w:pPr>
    <w:rPr>
      <w:sz w:val="48"/>
    </w:rPr>
  </w:style>
  <w:style w:customStyle="1" w:styleId="ReportHeading1Char" w:type="character">
    <w:name w:val="ReportHeading1 Char"/>
    <w:basedOn w:val="DefaultParagraphFont"/>
    <w:link w:val="ReportHeading1"/>
    <w:rsid w:val="003C1E86"/>
    <w:rPr>
      <w:sz w:val="48"/>
    </w:rPr>
  </w:style>
  <w:style w:customStyle="1" w:styleId="ReportHeading2" w:type="paragraph">
    <w:name w:val="ReportHeading2"/>
    <w:basedOn w:val="Normal"/>
    <w:next w:val="Normal"/>
    <w:link w:val="ReportHeading2Char"/>
    <w:qFormat/>
    <w:rsid w:val="003C1E86"/>
    <w:pPr>
      <w:keepNext/>
      <w:pBdr>
        <w:top w:color="4472C4" w:space="1" w:sz="24" w:themeColor="accent5" w:val="single"/>
        <w:left w:color="4472C4" w:space="4" w:sz="24" w:themeColor="accent5" w:val="single"/>
        <w:bottom w:color="4472C4" w:space="1" w:sz="24" w:themeColor="accent5" w:val="single"/>
        <w:right w:color="4472C4" w:space="4" w:sz="24" w:themeColor="accent5" w:val="single"/>
      </w:pBdr>
      <w:shd w:color="auto" w:fill="4472C4" w:themeFill="accent5" w:val="clear"/>
      <w:spacing w:after="0" w:before="200" w:line="276" w:lineRule="auto"/>
      <w:contextualSpacing/>
      <w:outlineLvl w:val="1"/>
    </w:pPr>
    <w:rPr>
      <w:b/>
      <w:color w:themeColor="background1" w:val="FFFFFF"/>
      <w:spacing w:val="20"/>
    </w:rPr>
  </w:style>
  <w:style w:customStyle="1" w:styleId="ReportHeading2Char" w:type="character">
    <w:name w:val="ReportHeading2 Char"/>
    <w:basedOn w:val="DefaultParagraphFont"/>
    <w:link w:val="ReportHeading2"/>
    <w:rsid w:val="003C1E86"/>
    <w:rPr>
      <w:b/>
      <w:color w:themeColor="background1" w:val="FFFFFF"/>
      <w:spacing w:val="20"/>
      <w:shd w:color="auto" w:fill="4472C4" w:themeFill="accent5" w:val="clear"/>
    </w:rPr>
  </w:style>
  <w:style w:customStyle="1" w:styleId="ReportHeading3" w:type="paragraph">
    <w:name w:val="ReportHeading3"/>
    <w:basedOn w:val="Normal"/>
    <w:next w:val="Normal"/>
    <w:link w:val="ReportHeading3Char"/>
    <w:qFormat/>
    <w:rsid w:val="003C1E86"/>
    <w:pPr>
      <w:keepNext/>
      <w:pBdr>
        <w:top w:color="D9E2F3" w:space="1" w:sz="24" w:themeColor="accent5" w:themeTint="33" w:val="single"/>
        <w:left w:color="D9E2F3" w:space="4" w:sz="24" w:themeColor="accent5" w:themeTint="33" w:val="single"/>
        <w:bottom w:color="D9E2F3" w:space="1" w:sz="24" w:themeColor="accent5" w:themeTint="33" w:val="single"/>
        <w:right w:color="D9E2F3" w:space="4" w:sz="24" w:themeColor="accent5" w:themeTint="33" w:val="single"/>
      </w:pBdr>
      <w:shd w:color="auto" w:fill="D9E2F3" w:themeFill="accent5" w:themeFillTint="33" w:val="clear"/>
      <w:spacing w:after="0" w:before="200" w:line="276" w:lineRule="auto"/>
      <w:contextualSpacing/>
      <w:outlineLvl w:val="2"/>
    </w:pPr>
    <w:rPr>
      <w:spacing w:val="20"/>
    </w:rPr>
  </w:style>
  <w:style w:customStyle="1" w:styleId="ReportHeading3Char" w:type="character">
    <w:name w:val="ReportHeading3 Char"/>
    <w:basedOn w:val="DefaultParagraphFont"/>
    <w:link w:val="ReportHeading3"/>
    <w:rsid w:val="003C1E86"/>
    <w:rPr>
      <w:spacing w:val="20"/>
      <w:shd w:color="auto" w:fill="D9E2F3" w:themeFill="accent5" w:themeFillTint="33" w:val="clear"/>
    </w:rPr>
  </w:style>
  <w:style w:customStyle="1" w:styleId="ReportHeading4" w:type="paragraph">
    <w:name w:val="ReportHeading4"/>
    <w:basedOn w:val="Normal"/>
    <w:next w:val="Normal"/>
    <w:link w:val="ReportHeading4Char"/>
    <w:qFormat/>
    <w:rsid w:val="00EB1344"/>
    <w:pPr>
      <w:keepNext/>
      <w:pBdr>
        <w:top w:color="4472C4" w:space="1" w:sz="4" w:themeColor="accent5" w:val="dotted"/>
        <w:left w:color="4472C4" w:space="4" w:sz="4" w:themeColor="accent5" w:val="dotted"/>
      </w:pBdr>
      <w:shd w:color="auto" w:fill="FFFFFF" w:themeFill="background1" w:val="clear"/>
      <w:spacing w:after="120" w:before="200" w:line="276" w:lineRule="auto"/>
      <w:contextualSpacing/>
      <w:outlineLvl w:val="3"/>
    </w:pPr>
    <w:rPr>
      <w:color w:themeColor="accent5" w:themeShade="BF" w:val="2F5496"/>
      <w:spacing w:val="20"/>
      <w:sz w:val="20"/>
    </w:rPr>
  </w:style>
  <w:style w:customStyle="1" w:styleId="ReportHeading4Char" w:type="character">
    <w:name w:val="ReportHeading4 Char"/>
    <w:basedOn w:val="DefaultParagraphFont"/>
    <w:link w:val="ReportHeading4"/>
    <w:rsid w:val="00EB1344"/>
    <w:rPr>
      <w:color w:themeColor="accent5" w:themeShade="BF" w:val="2F5496"/>
      <w:spacing w:val="20"/>
      <w:sz w:val="20"/>
      <w:shd w:color="auto" w:fill="FFFFFF" w:themeFill="background1" w:val="clear"/>
    </w:rPr>
  </w:style>
  <w:style w:customStyle="1" w:styleId="ReportTitle" w:type="paragraph">
    <w:name w:val="ReportTitle"/>
    <w:basedOn w:val="Normal"/>
    <w:next w:val="Normal"/>
    <w:link w:val="ReportTitleChar"/>
    <w:qFormat/>
    <w:rsid w:val="000A7B14"/>
    <w:pPr>
      <w:spacing w:after="0" w:line="240" w:lineRule="auto"/>
      <w:contextualSpacing/>
      <w:jc w:val="center"/>
      <w:outlineLvl w:val="0"/>
    </w:pPr>
    <w:rPr>
      <w:sz w:val="80"/>
      <w:szCs w:val="96"/>
    </w:rPr>
  </w:style>
  <w:style w:customStyle="1" w:styleId="ReportTitleChar" w:type="character">
    <w:name w:val="ReportTitle Char"/>
    <w:basedOn w:val="DefaultParagraphFont"/>
    <w:link w:val="ReportTitle"/>
    <w:rsid w:val="000A7B14"/>
    <w:rPr>
      <w:sz w:val="80"/>
      <w:szCs w:val="96"/>
    </w:rPr>
  </w:style>
  <w:style w:customStyle="1" w:styleId="SixPoint" w:type="paragraph">
    <w:name w:val="SixPoint"/>
    <w:basedOn w:val="Normal"/>
    <w:link w:val="SixPointChar"/>
    <w:qFormat/>
    <w:rsid w:val="00BB25C5"/>
    <w:pPr>
      <w:spacing w:after="0" w:line="240" w:lineRule="auto"/>
      <w:contextualSpacing/>
    </w:pPr>
    <w:rPr>
      <w:sz w:val="12"/>
      <w:szCs w:val="6"/>
    </w:rPr>
  </w:style>
  <w:style w:customStyle="1" w:styleId="SixPointChar" w:type="character">
    <w:name w:val="SixPoint Char"/>
    <w:basedOn w:val="DefaultParagraphFont"/>
    <w:link w:val="SixPoint"/>
    <w:rsid w:val="00BB25C5"/>
    <w:rPr>
      <w:sz w:val="12"/>
      <w:szCs w:val="6"/>
    </w:rPr>
  </w:style>
  <w:style w:customStyle="1" w:styleId="SmallCode" w:type="paragraph">
    <w:name w:val="SmallCode"/>
    <w:basedOn w:val="Normal"/>
    <w:next w:val="Normal"/>
    <w:link w:val="SmallCodeChar"/>
    <w:qFormat/>
    <w:rsid w:val="00F85CCF"/>
    <w:pPr>
      <w:spacing w:after="0" w:line="240" w:lineRule="auto"/>
      <w:contextualSpacing/>
    </w:pPr>
    <w:rPr>
      <w:rFonts w:ascii="Courier New" w:hAnsi="Courier New"/>
      <w:sz w:val="13"/>
      <w:szCs w:val="2"/>
    </w:rPr>
  </w:style>
  <w:style w:customStyle="1" w:styleId="SmallCodeChar" w:type="character">
    <w:name w:val="SmallCode Char"/>
    <w:basedOn w:val="DefaultParagraphFont"/>
    <w:link w:val="SmallCode"/>
    <w:rsid w:val="00F85CCF"/>
    <w:rPr>
      <w:rFonts w:ascii="Courier New" w:hAnsi="Courier New"/>
      <w:sz w:val="13"/>
      <w:szCs w:val="2"/>
    </w:rPr>
  </w:style>
  <w:style w:customStyle="1" w:styleId="TenPoint" w:type="paragraph">
    <w:name w:val="TenPoint"/>
    <w:basedOn w:val="Normal"/>
    <w:next w:val="Normal"/>
    <w:link w:val="TenPointChar"/>
    <w:qFormat/>
    <w:rsid w:val="00EA6023"/>
    <w:pPr>
      <w:spacing w:after="0" w:line="240" w:lineRule="auto"/>
      <w:contextualSpacing/>
      <w:jc w:val="right"/>
    </w:pPr>
    <w:rPr>
      <w:rFonts w:ascii="Calibri Light" w:cstheme="minorBidi" w:eastAsiaTheme="minorHAnsi" w:hAnsi="Calibri Light"/>
      <w:sz w:val="20"/>
      <w:szCs w:val="6"/>
    </w:rPr>
  </w:style>
  <w:style w:customStyle="1" w:styleId="TenPointChar" w:type="character">
    <w:name w:val="TenPoint Char"/>
    <w:basedOn w:val="DefaultParagraphFont"/>
    <w:link w:val="TenPoint"/>
    <w:rsid w:val="00EA6023"/>
    <w:rPr>
      <w:rFonts w:ascii="Calibri Light" w:eastAsiaTheme="minorHAnsi" w:hAnsi="Calibri Light"/>
      <w:sz w:val="20"/>
      <w:szCs w:val="6"/>
    </w:rPr>
  </w:style>
  <w:style w:customStyle="1" w:styleId="TenPointRight" w:type="paragraph">
    <w:name w:val="TenPointRight"/>
    <w:basedOn w:val="Normal"/>
    <w:next w:val="Normal"/>
    <w:link w:val="TenPointRightChar"/>
    <w:qFormat/>
    <w:rsid w:val="00BB25C5"/>
    <w:pPr>
      <w:spacing w:after="0" w:line="240" w:lineRule="auto"/>
      <w:contextualSpacing/>
      <w:jc w:val="right"/>
    </w:pPr>
    <w:rPr>
      <w:sz w:val="20"/>
      <w:szCs w:val="6"/>
    </w:rPr>
  </w:style>
  <w:style w:customStyle="1" w:styleId="TenPointRightChar" w:type="character">
    <w:name w:val="TenPointRight Char"/>
    <w:basedOn w:val="DefaultParagraphFont"/>
    <w:link w:val="TenPointRight"/>
    <w:rsid w:val="00BB25C5"/>
    <w:rPr>
      <w:sz w:val="20"/>
      <w:szCs w:val="6"/>
    </w:rPr>
  </w:style>
  <w:style w:customStyle="1" w:styleId="TestParentDetailsLinkFont" w:type="paragraph">
    <w:name w:val="TestParentDetailsLinkFont"/>
    <w:basedOn w:val="Normal"/>
    <w:next w:val="Normal"/>
    <w:link w:val="TestParentDetailsLinkFontChar"/>
    <w:qFormat/>
    <w:rsid w:val="00BB25C5"/>
    <w:pPr>
      <w:spacing w:after="0" w:line="240" w:lineRule="auto"/>
      <w:contextualSpacing/>
    </w:pPr>
    <w:rPr>
      <w:sz w:val="20"/>
      <w:szCs w:val="6"/>
      <w:u w:val="single"/>
    </w:rPr>
  </w:style>
  <w:style w:customStyle="1" w:styleId="TestParentDetailsLinkFontChar" w:type="character">
    <w:name w:val="TestParentDetailsLinkFont Char"/>
    <w:basedOn w:val="DefaultParagraphFont"/>
    <w:link w:val="TestParentDetailsLinkFont"/>
    <w:rsid w:val="00BB25C5"/>
    <w:rPr>
      <w:sz w:val="20"/>
      <w:szCs w:val="6"/>
      <w:u w:val="single"/>
    </w:rPr>
  </w:style>
  <w:style w:customStyle="1" w:styleId="TopPadded" w:type="paragraph">
    <w:name w:val="TopPadded"/>
    <w:basedOn w:val="Normal"/>
    <w:next w:val="Normal"/>
    <w:link w:val="TopPaddedChar"/>
    <w:qFormat/>
    <w:rsid w:val="00007976"/>
    <w:pPr>
      <w:spacing w:after="0" w:before="160" w:line="240" w:lineRule="auto"/>
      <w:contextualSpacing/>
    </w:pPr>
  </w:style>
  <w:style w:customStyle="1" w:styleId="TopPaddedChar" w:type="character">
    <w:name w:val="TopPadded Char"/>
    <w:basedOn w:val="DefaultParagraphFont"/>
    <w:link w:val="TopPadded"/>
    <w:rsid w:val="0000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1" Target="media/image1.png" Type="http://schemas.openxmlformats.org/officeDocument/2006/relationships/image"/>
  <Relationship Id="ImageId10" Target="media/image2.png" Type="http://schemas.openxmlformats.org/officeDocument/2006/relationships/image"/>
  <Relationship Id="ImageId11" Target="media/image11.png" Type="http://schemas.openxmlformats.org/officeDocument/2006/relationships/image"/>
  <Relationship Id="ImageId12" Target="media/image2.png" Type="http://schemas.openxmlformats.org/officeDocument/2006/relationships/image"/>
  <Relationship Id="ImageId13" Target="media/image13.png" Type="http://schemas.openxmlformats.org/officeDocument/2006/relationships/image"/>
  <Relationship Id="ImageId14" Target="media/image2.png" Type="http://schemas.openxmlformats.org/officeDocument/2006/relationships/image"/>
  <Relationship Id="ImageId15" Target="media/image15.png" Type="http://schemas.openxmlformats.org/officeDocument/2006/relationships/image"/>
  <Relationship Id="ImageId16" Target="media/image2.png" Type="http://schemas.openxmlformats.org/officeDocument/2006/relationships/image"/>
  <Relationship Id="ImageId17" Target="media/image17.png" Type="http://schemas.openxmlformats.org/officeDocument/2006/relationships/image"/>
  <Relationship Id="ImageId18" Target="media/image2.png" Type="http://schemas.openxmlformats.org/officeDocument/2006/relationships/image"/>
  <Relationship Id="ImageId19" Target="media/image19.png" Type="http://schemas.openxmlformats.org/officeDocument/2006/relationships/image"/>
  <Relationship Id="ImageId2" Target="media/image2.png" Type="http://schemas.openxmlformats.org/officeDocument/2006/relationships/image"/>
  <Relationship Id="ImageId20" Target="media/image2.png" Type="http://schemas.openxmlformats.org/officeDocument/2006/relationships/image"/>
  <Relationship Id="ImageId21" Target="media/image21.png" Type="http://schemas.openxmlformats.org/officeDocument/2006/relationships/image"/>
  <Relationship Id="ImageId22" Target="media/image2.png" Type="http://schemas.openxmlformats.org/officeDocument/2006/relationships/image"/>
  <Relationship Id="ImageId23" Target="media/image23.png" Type="http://schemas.openxmlformats.org/officeDocument/2006/relationships/image"/>
  <Relationship Id="ImageId24" Target="media/image2.png" Type="http://schemas.openxmlformats.org/officeDocument/2006/relationships/image"/>
  <Relationship Id="ImageId25" Target="media/image25.png" Type="http://schemas.openxmlformats.org/officeDocument/2006/relationships/image"/>
  <Relationship Id="ImageId3" Target="media/image2.png" Type="http://schemas.openxmlformats.org/officeDocument/2006/relationships/image"/>
  <Relationship Id="ImageId4" Target="media/image2.png" Type="http://schemas.openxmlformats.org/officeDocument/2006/relationships/image"/>
  <Relationship Id="ImageId5" Target="media/image2.png" Type="http://schemas.openxmlformats.org/officeDocument/2006/relationships/image"/>
  <Relationship Id="ImageId6" Target="media/image2.png" Type="http://schemas.openxmlformats.org/officeDocument/2006/relationships/image"/>
  <Relationship Id="ImageId7" Target="media/image2.png" Type="http://schemas.openxmlformats.org/officeDocument/2006/relationships/image"/>
  <Relationship Id="ImageId8" Target="media/image2.png" Type="http://schemas.openxmlformats.org/officeDocument/2006/relationships/image"/>
  <Relationship Id="ImageId9" Target="media/image2.png" Type="http://schemas.openxmlformats.org/officeDocument/2006/relationships/image"/>
  <Relationship Id="ImageLinkId1" Target="#Link4" Type="http://schemas.openxmlformats.org/officeDocument/2006/relationships/hyperlink"/>
  <Relationship Id="ImageLinkId2" Target="#Link5" Type="http://schemas.openxmlformats.org/officeDocument/2006/relationships/hyperlink"/>
  <Relationship Id="ImageLinkId3" Target="#Link6" Type="http://schemas.openxmlformats.org/officeDocument/2006/relationships/hyperlink"/>
  <Relationship Id="ImageLinkId4" Target="#Link7" Type="http://schemas.openxmlformats.org/officeDocument/2006/relationships/hyperlink"/>
  <Relationship Id="ImageLinkId5" Target="#Link8" Type="http://schemas.openxmlformats.org/officeDocument/2006/relationships/hyperlink"/>
  <Relationship Id="ImageLinkId6" Target="#Link9" Type="http://schemas.openxmlformats.org/officeDocument/2006/relationships/hyperlink"/>
  <Relationship Id="ImageLinkId7" Target="#Link10" Type="http://schemas.openxmlformats.org/officeDocument/2006/relationships/hyperlink"/>
  <Relationship Id="ImageLinkId8" Target="#Link11" Type="http://schemas.openxmlformats.org/officeDocument/2006/relationships/hyperlink"/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numberingId1" Target="numbering.xml" Type="http://schemas.openxmlformats.org/officeDocument/2006/relationships/numbering"/>
  <Relationship Id="rId1" Target="../customXml/item1.xml" Type="http://schemas.openxmlformats.org/officeDocument/2006/relationships/customXml"/>
  <Relationship Id="rId2" Target="styles.xml" Type="http://schemas.openxmlformats.org/officeDocument/2006/relationships/styles"/>
  <Relationship Id="rId3" Target="settings.xml" Type="http://schemas.openxmlformats.org/officeDocument/2006/relationships/settings"/>
  <Relationship Id="rId4" Target="webSettings.xml" Type="http://schemas.openxmlformats.org/officeDocument/2006/relationships/webSettings"/>
  <Relationship Id="rId5" Target="fontTable.xml" Type="http://schemas.openxmlformats.org/officeDocument/2006/relationships/fontTable"/>
  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0FB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
<Relationships xmlns="http://schemas.openxmlformats.org/package/2006/relationships">
  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CC196-3814-4D74-A6F3-27F1DA7BF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ReportDocument.dotx</Template>
  <TotalTime>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Carter</dc:creator>
  <cp:keywords/>
  <dc:description/>
  <cp:lastModifiedBy>Stephen Carter</cp:lastModifiedBy>
  <cp:revision>6</cp:revision>
  <dcterms:created xsi:type="dcterms:W3CDTF">2016-01-27T14:15:00Z</dcterms:created>
  <dcterms:modified xsi:type="dcterms:W3CDTF">2016-02-23T20:37:00Z</dcterms:modified>
</cp:coreProperties>
</file>